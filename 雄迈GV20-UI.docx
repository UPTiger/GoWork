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FA8" w:rsidRDefault="00B04FA8">
      <w:pPr>
        <w:sectPr w:rsidR="00B04FA8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B04FA8" w:rsidRDefault="005E56B3">
      <w:pPr>
        <w:pStyle w:val="Axure"/>
        <w:keepNext/>
        <w:rPr>
          <w:lang w:eastAsia="zh-CN"/>
        </w:rPr>
      </w:pPr>
      <w:r>
        <w:rPr>
          <w:lang w:eastAsia="zh-CN"/>
        </w:rPr>
        <w:lastRenderedPageBreak/>
        <w:t>页面</w:t>
      </w:r>
    </w:p>
    <w:p w:rsidR="00B04FA8" w:rsidRDefault="005E56B3">
      <w:pPr>
        <w:pStyle w:val="AxureHeading20"/>
        <w:keepNext/>
        <w:rPr>
          <w:lang w:eastAsia="zh-CN"/>
        </w:rPr>
      </w:pPr>
      <w:r>
        <w:rPr>
          <w:lang w:eastAsia="zh-CN"/>
        </w:rPr>
        <w:t>页面树目录</w:t>
      </w:r>
    </w:p>
    <w:p w:rsidR="00B04FA8" w:rsidRDefault="005E56B3">
      <w:pPr>
        <w:rPr>
          <w:lang w:eastAsia="zh-CN"/>
        </w:rPr>
      </w:pPr>
      <w:r>
        <w:rPr>
          <w:lang w:eastAsia="zh-CN"/>
        </w:rPr>
        <w:t>主页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列表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视频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查看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手机影像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视频设置</w:t>
      </w:r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>个人中心</w:t>
      </w:r>
    </w:p>
    <w:p w:rsidR="00647BDB" w:rsidRDefault="00647BDB">
      <w:pPr>
        <w:pStyle w:val="AxureHeading20"/>
        <w:keepNext/>
        <w:rPr>
          <w:rFonts w:hint="eastAsia"/>
          <w:lang w:eastAsia="zh-CN"/>
        </w:rPr>
      </w:pPr>
      <w:r>
        <w:rPr>
          <w:rFonts w:hint="eastAsia"/>
          <w:lang w:eastAsia="zh-CN"/>
        </w:rPr>
        <w:t>交互地址：</w:t>
      </w:r>
      <w:hyperlink r:id="rId11" w:history="1">
        <w:r>
          <w:rPr>
            <w:rStyle w:val="a3"/>
          </w:rPr>
          <w:t>http://172.16.</w:t>
        </w:r>
        <w:r>
          <w:rPr>
            <w:rStyle w:val="a3"/>
          </w:rPr>
          <w:t>1</w:t>
        </w:r>
        <w:r>
          <w:rPr>
            <w:rStyle w:val="a3"/>
          </w:rPr>
          <w:t>8.121/</w:t>
        </w:r>
      </w:hyperlink>
    </w:p>
    <w:p w:rsidR="00B04FA8" w:rsidRDefault="005E56B3">
      <w:pPr>
        <w:pStyle w:val="AxureHeading20"/>
        <w:keepNext/>
      </w:pPr>
      <w:r>
        <w:br w:type="page"/>
      </w:r>
      <w:r>
        <w:lastRenderedPageBreak/>
        <w:t>主页</w:t>
      </w:r>
    </w:p>
    <w:p w:rsidR="00B04FA8" w:rsidRDefault="005E56B3">
      <w:pPr>
        <w:pStyle w:val="AxureHeading30"/>
        <w:keepNext/>
      </w:pPr>
      <w:r>
        <w:t>用户界面</w:t>
      </w:r>
    </w:p>
    <w:p w:rsidR="00B04FA8" w:rsidRDefault="005E56B3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676525" cy="48291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A8" w:rsidRDefault="005E56B3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/>
      </w:tblPr>
      <w:tblGrid>
        <w:gridCol w:w="456"/>
        <w:gridCol w:w="457"/>
        <w:gridCol w:w="2118"/>
        <w:gridCol w:w="7913"/>
      </w:tblGrid>
      <w:tr w:rsidR="00B04FA8" w:rsidTr="00B04FA8">
        <w:trPr>
          <w:cnfStyle w:val="100000000000"/>
          <w:cantSplit/>
          <w:tblHeader/>
        </w:trPr>
        <w:tc>
          <w:tcPr>
            <w:tcW w:w="0" w:type="auto"/>
          </w:tcPr>
          <w:p w:rsidR="00B04FA8" w:rsidRDefault="005E56B3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名称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交互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说明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B04FA8" w:rsidRDefault="00B04FA8">
            <w:pPr>
              <w:pStyle w:val="Axure1"/>
            </w:pP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列表</w:t>
            </w:r>
          </w:p>
        </w:tc>
        <w:tc>
          <w:tcPr>
            <w:tcW w:w="0" w:type="auto"/>
          </w:tcPr>
          <w:p w:rsidR="00B04FA8" w:rsidRDefault="00B04FA8">
            <w:pPr>
              <w:pStyle w:val="Axure1"/>
              <w:rPr>
                <w:lang w:eastAsia="zh-CN"/>
              </w:rPr>
            </w:pPr>
          </w:p>
        </w:tc>
      </w:tr>
      <w:tr w:rsidR="00B04FA8" w:rsidTr="00B04FA8">
        <w:trPr>
          <w:cnfStyle w:val="000000010000"/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B04FA8" w:rsidRDefault="00B04FA8">
            <w:pPr>
              <w:pStyle w:val="Axure1"/>
            </w:pP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视频</w:t>
            </w:r>
          </w:p>
        </w:tc>
        <w:tc>
          <w:tcPr>
            <w:tcW w:w="0" w:type="auto"/>
          </w:tcPr>
          <w:p w:rsidR="00B04FA8" w:rsidRDefault="00B04FA8">
            <w:pPr>
              <w:pStyle w:val="Axure1"/>
              <w:rPr>
                <w:lang w:eastAsia="zh-CN"/>
              </w:rPr>
            </w:pP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3</w:t>
            </w:r>
          </w:p>
        </w:tc>
        <w:tc>
          <w:tcPr>
            <w:tcW w:w="0" w:type="auto"/>
          </w:tcPr>
          <w:p w:rsidR="00B04FA8" w:rsidRDefault="00B04FA8">
            <w:pPr>
              <w:pStyle w:val="Axure1"/>
            </w:pP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个人中心</w:t>
            </w:r>
          </w:p>
        </w:tc>
        <w:tc>
          <w:tcPr>
            <w:tcW w:w="0" w:type="auto"/>
          </w:tcPr>
          <w:p w:rsidR="00B04FA8" w:rsidRDefault="00B04FA8">
            <w:pPr>
              <w:pStyle w:val="Axure1"/>
              <w:rPr>
                <w:lang w:eastAsia="zh-CN"/>
              </w:rPr>
            </w:pPr>
          </w:p>
        </w:tc>
      </w:tr>
      <w:tr w:rsidR="00B04FA8" w:rsidTr="00B04FA8">
        <w:trPr>
          <w:cnfStyle w:val="000000010000"/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4</w:t>
            </w:r>
          </w:p>
        </w:tc>
        <w:tc>
          <w:tcPr>
            <w:tcW w:w="0" w:type="auto"/>
          </w:tcPr>
          <w:p w:rsidR="00B04FA8" w:rsidRDefault="00B04FA8">
            <w:pPr>
              <w:pStyle w:val="Axure1"/>
            </w:pPr>
          </w:p>
        </w:tc>
        <w:tc>
          <w:tcPr>
            <w:tcW w:w="0" w:type="auto"/>
          </w:tcPr>
          <w:p w:rsidR="00B04FA8" w:rsidRDefault="00B04FA8">
            <w:pPr>
              <w:pStyle w:val="Axure1"/>
            </w:pP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信息显示区域，外观如灯泡，内部显示</w:t>
            </w:r>
            <w:r>
              <w:rPr>
                <w:lang w:eastAsia="zh-CN"/>
              </w:rPr>
              <w:t>LED</w:t>
            </w:r>
            <w:r>
              <w:rPr>
                <w:lang w:eastAsia="zh-CN"/>
              </w:rPr>
              <w:t>相关内容。可点击设置进行设备信息设置。点击视频进入视频相关操作。</w:t>
            </w:r>
          </w:p>
        </w:tc>
      </w:tr>
    </w:tbl>
    <w:p w:rsidR="00B04FA8" w:rsidRDefault="005E56B3">
      <w:pPr>
        <w:pStyle w:val="AxureHeading20"/>
        <w:keepNext/>
        <w:rPr>
          <w:lang w:eastAsia="zh-CN"/>
        </w:rPr>
      </w:pPr>
      <w:r>
        <w:rPr>
          <w:lang w:eastAsia="zh-CN"/>
        </w:rPr>
        <w:br w:type="page"/>
      </w:r>
      <w:r>
        <w:rPr>
          <w:lang w:eastAsia="zh-CN"/>
        </w:rPr>
        <w:lastRenderedPageBreak/>
        <w:t>列表</w:t>
      </w:r>
    </w:p>
    <w:p w:rsidR="00B04FA8" w:rsidRDefault="005E56B3">
      <w:pPr>
        <w:rPr>
          <w:lang w:eastAsia="zh-CN"/>
        </w:rPr>
      </w:pPr>
      <w:r>
        <w:rPr>
          <w:lang w:eastAsia="zh-CN"/>
        </w:rPr>
        <w:t>显示设备列表，及在线状态。定位图标需要去除</w:t>
      </w:r>
    </w:p>
    <w:p w:rsidR="00B04FA8" w:rsidRDefault="005E56B3">
      <w:pPr>
        <w:pStyle w:val="AxureHeading30"/>
        <w:keepNext/>
        <w:rPr>
          <w:lang w:eastAsia="zh-CN"/>
        </w:rPr>
      </w:pPr>
      <w:r>
        <w:rPr>
          <w:lang w:eastAsia="zh-CN"/>
        </w:rPr>
        <w:t>用户界面</w:t>
      </w:r>
    </w:p>
    <w:p w:rsidR="00B04FA8" w:rsidRDefault="005E56B3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743200" cy="46863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A8" w:rsidRDefault="005E56B3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/>
      </w:tblPr>
      <w:tblGrid>
        <w:gridCol w:w="466"/>
        <w:gridCol w:w="1896"/>
      </w:tblGrid>
      <w:tr w:rsidR="00B04FA8" w:rsidTr="00B04FA8">
        <w:trPr>
          <w:cnfStyle w:val="100000000000"/>
          <w:cantSplit/>
          <w:tblHeader/>
        </w:trPr>
        <w:tc>
          <w:tcPr>
            <w:tcW w:w="0" w:type="auto"/>
          </w:tcPr>
          <w:p w:rsidR="00B04FA8" w:rsidRDefault="005E56B3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交互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</w:t>
            </w:r>
          </w:p>
        </w:tc>
      </w:tr>
    </w:tbl>
    <w:p w:rsidR="00B04FA8" w:rsidRDefault="005E56B3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视频</w:t>
      </w:r>
    </w:p>
    <w:p w:rsidR="00B04FA8" w:rsidRDefault="005E56B3">
      <w:pPr>
        <w:pStyle w:val="AxureHeading30"/>
        <w:keepNext/>
      </w:pPr>
      <w:r>
        <w:t>用户界面</w:t>
      </w:r>
    </w:p>
    <w:p w:rsidR="00B04FA8" w:rsidRDefault="005E56B3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943225" cy="47815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A8" w:rsidRDefault="005E56B3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/>
      </w:tblPr>
      <w:tblGrid>
        <w:gridCol w:w="466"/>
        <w:gridCol w:w="2216"/>
      </w:tblGrid>
      <w:tr w:rsidR="00B04FA8" w:rsidTr="00B04FA8">
        <w:trPr>
          <w:cnfStyle w:val="100000000000"/>
          <w:cantSplit/>
          <w:tblHeader/>
        </w:trPr>
        <w:tc>
          <w:tcPr>
            <w:tcW w:w="0" w:type="auto"/>
          </w:tcPr>
          <w:p w:rsidR="00B04FA8" w:rsidRDefault="005E56B3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交互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查看</w:t>
            </w:r>
          </w:p>
        </w:tc>
      </w:tr>
      <w:tr w:rsidR="00B04FA8" w:rsidTr="00B04FA8">
        <w:trPr>
          <w:cnfStyle w:val="000000010000"/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3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视频设置</w:t>
            </w:r>
          </w:p>
        </w:tc>
      </w:tr>
    </w:tbl>
    <w:p w:rsidR="00B04FA8" w:rsidRDefault="005E56B3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查看</w:t>
      </w:r>
    </w:p>
    <w:p w:rsidR="00B04FA8" w:rsidRDefault="005E56B3">
      <w:pPr>
        <w:pStyle w:val="AxureHeading30"/>
        <w:keepNext/>
      </w:pPr>
      <w:r>
        <w:t>用户界面</w:t>
      </w:r>
    </w:p>
    <w:p w:rsidR="00B04FA8" w:rsidRDefault="005E56B3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943225" cy="47625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A8" w:rsidRDefault="005E56B3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/>
      </w:tblPr>
      <w:tblGrid>
        <w:gridCol w:w="466"/>
        <w:gridCol w:w="2216"/>
      </w:tblGrid>
      <w:tr w:rsidR="00B04FA8" w:rsidTr="00B04FA8">
        <w:trPr>
          <w:cnfStyle w:val="100000000000"/>
          <w:cantSplit/>
          <w:tblHeader/>
        </w:trPr>
        <w:tc>
          <w:tcPr>
            <w:tcW w:w="0" w:type="auto"/>
          </w:tcPr>
          <w:p w:rsidR="00B04FA8" w:rsidRDefault="005E56B3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交互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</w:t>
            </w:r>
          </w:p>
        </w:tc>
      </w:tr>
      <w:tr w:rsidR="00B04FA8" w:rsidTr="00B04FA8">
        <w:trPr>
          <w:cnfStyle w:val="000000010000"/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手机影像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3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视频</w:t>
            </w:r>
          </w:p>
        </w:tc>
      </w:tr>
      <w:tr w:rsidR="00B04FA8" w:rsidTr="00B04FA8">
        <w:trPr>
          <w:cnfStyle w:val="000000010000"/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4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视频设置</w:t>
            </w:r>
          </w:p>
        </w:tc>
      </w:tr>
    </w:tbl>
    <w:p w:rsidR="00B04FA8" w:rsidRDefault="005E56B3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手机影像</w:t>
      </w:r>
    </w:p>
    <w:p w:rsidR="00B04FA8" w:rsidRDefault="005E56B3">
      <w:pPr>
        <w:pStyle w:val="AxureHeading30"/>
        <w:keepNext/>
      </w:pPr>
      <w:r>
        <w:t>用户界面</w:t>
      </w:r>
    </w:p>
    <w:p w:rsidR="00B04FA8" w:rsidRDefault="005E56B3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943225" cy="47625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A8" w:rsidRDefault="005E56B3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/>
      </w:tblPr>
      <w:tblGrid>
        <w:gridCol w:w="466"/>
        <w:gridCol w:w="2216"/>
      </w:tblGrid>
      <w:tr w:rsidR="00B04FA8" w:rsidTr="00B04FA8">
        <w:trPr>
          <w:cnfStyle w:val="100000000000"/>
          <w:cantSplit/>
          <w:tblHeader/>
        </w:trPr>
        <w:tc>
          <w:tcPr>
            <w:tcW w:w="0" w:type="auto"/>
          </w:tcPr>
          <w:p w:rsidR="00B04FA8" w:rsidRDefault="005E56B3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交互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</w:t>
            </w:r>
          </w:p>
        </w:tc>
      </w:tr>
      <w:tr w:rsidR="00B04FA8" w:rsidTr="00B04FA8">
        <w:trPr>
          <w:cnfStyle w:val="000000010000"/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2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视频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3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查看</w:t>
            </w:r>
          </w:p>
        </w:tc>
      </w:tr>
      <w:tr w:rsidR="00B04FA8" w:rsidTr="00B04FA8">
        <w:trPr>
          <w:cnfStyle w:val="000000010000"/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4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视频设置</w:t>
            </w:r>
          </w:p>
        </w:tc>
      </w:tr>
    </w:tbl>
    <w:p w:rsidR="00B04FA8" w:rsidRDefault="005E56B3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视频设置</w:t>
      </w:r>
    </w:p>
    <w:p w:rsidR="00B04FA8" w:rsidRDefault="005E56B3">
      <w:pPr>
        <w:pStyle w:val="AxureHeading30"/>
        <w:keepNext/>
      </w:pPr>
      <w:r>
        <w:t>用户界面</w:t>
      </w:r>
    </w:p>
    <w:p w:rsidR="00B04FA8" w:rsidRDefault="005E56B3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867025" cy="481012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A8" w:rsidRDefault="005E56B3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/>
      </w:tblPr>
      <w:tblGrid>
        <w:gridCol w:w="466"/>
        <w:gridCol w:w="1896"/>
      </w:tblGrid>
      <w:tr w:rsidR="00B04FA8" w:rsidTr="00B04FA8">
        <w:trPr>
          <w:cnfStyle w:val="100000000000"/>
          <w:cantSplit/>
          <w:tblHeader/>
        </w:trPr>
        <w:tc>
          <w:tcPr>
            <w:tcW w:w="0" w:type="auto"/>
          </w:tcPr>
          <w:p w:rsidR="00B04FA8" w:rsidRDefault="005E56B3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交互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视频</w:t>
            </w:r>
          </w:p>
        </w:tc>
      </w:tr>
    </w:tbl>
    <w:p w:rsidR="00B04FA8" w:rsidRDefault="005E56B3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个人中心</w:t>
      </w:r>
    </w:p>
    <w:p w:rsidR="00B04FA8" w:rsidRDefault="005E56B3">
      <w:pPr>
        <w:pStyle w:val="AxureHeading30"/>
        <w:keepNext/>
      </w:pPr>
      <w:r>
        <w:t>用户界面</w:t>
      </w:r>
    </w:p>
    <w:p w:rsidR="00B04FA8" w:rsidRDefault="005E56B3">
      <w:pPr>
        <w:pStyle w:val="AxureImageParagraph"/>
      </w:pPr>
      <w:r>
        <w:rPr>
          <w:noProof/>
          <w:lang w:eastAsia="zh-CN"/>
        </w:rPr>
        <w:drawing>
          <wp:inline distT="0" distB="0" distL="0" distR="0">
            <wp:extent cx="2905125" cy="486727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A8" w:rsidRDefault="005E56B3">
      <w:pPr>
        <w:pStyle w:val="AxureHeading30"/>
        <w:keepNext/>
      </w:pPr>
      <w:r>
        <w:t>元件表</w:t>
      </w:r>
    </w:p>
    <w:tbl>
      <w:tblPr>
        <w:tblStyle w:val="Axure3"/>
        <w:tblW w:w="0" w:type="auto"/>
        <w:tblLook w:val="04A0"/>
      </w:tblPr>
      <w:tblGrid>
        <w:gridCol w:w="466"/>
        <w:gridCol w:w="1896"/>
      </w:tblGrid>
      <w:tr w:rsidR="00B04FA8" w:rsidTr="00B04FA8">
        <w:trPr>
          <w:cnfStyle w:val="100000000000"/>
          <w:cantSplit/>
          <w:tblHeader/>
        </w:trPr>
        <w:tc>
          <w:tcPr>
            <w:tcW w:w="0" w:type="auto"/>
          </w:tcPr>
          <w:p w:rsidR="00B04FA8" w:rsidRDefault="005E56B3">
            <w:pPr>
              <w:pStyle w:val="Axure0"/>
            </w:pPr>
            <w:r>
              <w:t>脚注</w:t>
            </w:r>
          </w:p>
        </w:tc>
        <w:tc>
          <w:tcPr>
            <w:tcW w:w="0" w:type="auto"/>
          </w:tcPr>
          <w:p w:rsidR="00B04FA8" w:rsidRDefault="005E56B3">
            <w:pPr>
              <w:pStyle w:val="Axure0"/>
            </w:pPr>
            <w:r>
              <w:t>交互</w:t>
            </w:r>
          </w:p>
        </w:tc>
      </w:tr>
      <w:tr w:rsidR="00B04FA8" w:rsidTr="00B04FA8">
        <w:trPr>
          <w:cantSplit/>
        </w:trPr>
        <w:tc>
          <w:tcPr>
            <w:tcW w:w="0" w:type="auto"/>
          </w:tcPr>
          <w:p w:rsidR="00B04FA8" w:rsidRDefault="005E56B3">
            <w:pPr>
              <w:pStyle w:val="Axure1"/>
            </w:pPr>
            <w:r>
              <w:t>1</w:t>
            </w:r>
          </w:p>
        </w:tc>
        <w:tc>
          <w:tcPr>
            <w:tcW w:w="0" w:type="auto"/>
          </w:tcPr>
          <w:p w:rsidR="00B04FA8" w:rsidRDefault="005E56B3">
            <w:pPr>
              <w:pStyle w:val="Axure1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主页</w:t>
            </w:r>
          </w:p>
        </w:tc>
      </w:tr>
    </w:tbl>
    <w:p w:rsidR="00B04FA8" w:rsidRDefault="00B04FA8">
      <w:pPr>
        <w:rPr>
          <w:lang w:eastAsia="zh-CN"/>
        </w:rPr>
        <w:sectPr w:rsidR="00B04FA8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5E56B3" w:rsidRDefault="005E56B3">
      <w:pPr>
        <w:rPr>
          <w:lang w:eastAsia="zh-CN"/>
        </w:rPr>
      </w:pPr>
    </w:p>
    <w:sectPr w:rsidR="005E56B3" w:rsidSect="004F3FB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6B3" w:rsidRDefault="005E56B3" w:rsidP="00093BE1">
      <w:pPr>
        <w:spacing w:before="0" w:after="0"/>
      </w:pPr>
      <w:r>
        <w:separator/>
      </w:r>
    </w:p>
  </w:endnote>
  <w:endnote w:type="continuationSeparator" w:id="1">
    <w:p w:rsidR="005E56B3" w:rsidRDefault="005E56B3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B04FA8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B04FA8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47BDB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8</w:t>
          </w:r>
          <w:r w:rsidR="00B04FA8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B04FA8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B04FA8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B04FA8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6B3" w:rsidRDefault="005E56B3" w:rsidP="00093BE1">
      <w:pPr>
        <w:spacing w:before="0" w:after="0"/>
      </w:pPr>
      <w:r>
        <w:separator/>
      </w:r>
    </w:p>
  </w:footnote>
  <w:footnote w:type="continuationSeparator" w:id="1">
    <w:p w:rsidR="005E56B3" w:rsidRDefault="005E56B3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p w:rsidR="00557485" w:rsidRPr="003E5A01" w:rsidRDefault="004E4B27" w:rsidP="00557485">
          <w:pPr>
            <w:pStyle w:val="a7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404040" w:themeColor="text1" w:themeTint="BF"/>
            </w:rPr>
            <w:t>The Documentation</w:t>
          </w:r>
          <w:r w:rsidR="00B04FA8">
            <w:rPr>
              <w:rFonts w:asciiTheme="majorHAnsi" w:hAnsiTheme="majorHAnsi"/>
            </w:rPr>
          </w:r>
        </w:p>
      </w:tc>
    </w:tr>
  </w:tbl>
  <w:p w:rsidR="00557485" w:rsidRDefault="00557485" w:rsidP="00775200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3F3237C"/>
    <w:multiLevelType w:val="multilevel"/>
    <w:tmpl w:val="03A8A70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094BCE"/>
    <w:multiLevelType w:val="multilevel"/>
    <w:tmpl w:val="4F46AD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31FFD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5E56B3"/>
    <w:rsid w:val="00627250"/>
    <w:rsid w:val="00630B41"/>
    <w:rsid w:val="00631480"/>
    <w:rsid w:val="00634D62"/>
    <w:rsid w:val="00647BDB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04FA8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">
    <w:name w:val="Axure一级标题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0">
    <w:name w:val="Axure表格标题文字"/>
    <w:basedOn w:val="a"/>
    <w:rsid w:val="004D04E9"/>
    <w:pPr>
      <w:spacing w:before="60" w:after="60"/>
    </w:pPr>
    <w:rPr>
      <w:b/>
      <w:sz w:val="16"/>
    </w:rPr>
  </w:style>
  <w:style w:type="paragraph" w:customStyle="1" w:styleId="Axure1">
    <w:name w:val="Axure表格常规文字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ab">
    <w:name w:val="FollowedHyperlink"/>
    <w:basedOn w:val="a0"/>
    <w:rsid w:val="00647B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72.16.18.121/" TargetMode="Externa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9D3071"/>
    <w:rsid w:val="003F6095"/>
    <w:rsid w:val="004C4F25"/>
    <w:rsid w:val="006B709E"/>
    <w:rsid w:val="009D3071"/>
    <w:rsid w:val="00EF7266"/>
    <w:rsid w:val="00F3638D"/>
    <w:rsid w:val="00FA3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300</TotalTime>
  <Pages>8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DK</cp:lastModifiedBy>
  <cp:revision>6</cp:revision>
  <cp:lastPrinted>2010-09-03T00:33:00Z</cp:lastPrinted>
  <dcterms:created xsi:type="dcterms:W3CDTF">2010-09-03T21:47:00Z</dcterms:created>
  <dcterms:modified xsi:type="dcterms:W3CDTF">2019-06-04T11:59:00Z</dcterms:modified>
</cp:coreProperties>
</file>